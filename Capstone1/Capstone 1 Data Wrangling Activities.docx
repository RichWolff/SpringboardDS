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A74E3" w14:textId="77777777" w:rsidR="00C334A0" w:rsidRDefault="00A97CD1" w:rsidP="001D6E4D">
      <w:pPr>
        <w:pStyle w:val="Heading1"/>
      </w:pPr>
      <w:r>
        <w:t>Capstone 1 Data Wrangling/Data Cleaning Steps</w:t>
      </w:r>
    </w:p>
    <w:p w14:paraId="1C1309F3" w14:textId="77777777" w:rsidR="001D6E4D" w:rsidRDefault="00A161C2" w:rsidP="00A161C2">
      <w:pPr>
        <w:pStyle w:val="Heading2"/>
      </w:pPr>
      <w:r w:rsidRPr="00A161C2">
        <w:t>Step one: Synthesize data (download data)</w:t>
      </w:r>
    </w:p>
    <w:p w14:paraId="21716EE5" w14:textId="77777777" w:rsidR="00A161C2" w:rsidRDefault="00A161C2" w:rsidP="00A161C2">
      <w:r>
        <w:t xml:space="preserve">The activity to download, clean data types, and save the data happens in </w:t>
      </w:r>
      <w:r w:rsidRPr="00A161C2">
        <w:t>500city_</w:t>
      </w:r>
      <w:proofErr w:type="gramStart"/>
      <w:r w:rsidRPr="00A161C2">
        <w:t>synthesize</w:t>
      </w:r>
      <w:r>
        <w:t>.ipynb</w:t>
      </w:r>
      <w:proofErr w:type="gramEnd"/>
      <w:r>
        <w:t xml:space="preserve">.  </w:t>
      </w:r>
    </w:p>
    <w:p w14:paraId="17B802D6" w14:textId="77777777" w:rsidR="00A161C2" w:rsidRDefault="00A161C2" w:rsidP="00A161C2">
      <w:pPr>
        <w:pStyle w:val="ListParagraph"/>
        <w:numPr>
          <w:ilvl w:val="0"/>
          <w:numId w:val="5"/>
        </w:numPr>
      </w:pPr>
      <w:r>
        <w:t xml:space="preserve">First, I download the data from CDC </w:t>
      </w:r>
      <w:proofErr w:type="spellStart"/>
      <w:r>
        <w:t>socrata</w:t>
      </w:r>
      <w:proofErr w:type="spellEnd"/>
      <w:r>
        <w:t xml:space="preserve"> app to make the pulling of data reproducible on any machine or by any user. </w:t>
      </w:r>
    </w:p>
    <w:p w14:paraId="095195B3" w14:textId="77777777" w:rsidR="00A161C2" w:rsidRDefault="00A161C2" w:rsidP="00A161C2">
      <w:pPr>
        <w:pStyle w:val="ListParagraph"/>
        <w:numPr>
          <w:ilvl w:val="0"/>
          <w:numId w:val="5"/>
        </w:numPr>
      </w:pPr>
      <w:r>
        <w:t>Next, I set the data types of the columns that needed to be updated. Percentage values and population counts were stored as a string and I changed them to numeric.</w:t>
      </w:r>
    </w:p>
    <w:p w14:paraId="19E8B238" w14:textId="77777777" w:rsidR="00A161C2" w:rsidRDefault="00A161C2" w:rsidP="00A161C2">
      <w:pPr>
        <w:pStyle w:val="ListParagraph"/>
        <w:numPr>
          <w:ilvl w:val="0"/>
          <w:numId w:val="5"/>
        </w:numPr>
      </w:pPr>
      <w:r>
        <w:t>I identified three types of information.</w:t>
      </w:r>
    </w:p>
    <w:p w14:paraId="0F09DF0B" w14:textId="77777777" w:rsidR="00A161C2" w:rsidRDefault="00A161C2" w:rsidP="00A161C2">
      <w:pPr>
        <w:pStyle w:val="ListParagraph"/>
        <w:numPr>
          <w:ilvl w:val="1"/>
          <w:numId w:val="5"/>
        </w:numPr>
      </w:pPr>
      <w:r>
        <w:t xml:space="preserve">Location information: this is dimensional data that holds city, state, </w:t>
      </w:r>
      <w:proofErr w:type="spellStart"/>
      <w:r>
        <w:t>fips</w:t>
      </w:r>
      <w:proofErr w:type="spellEnd"/>
      <w:r>
        <w:t xml:space="preserve"> and other data. This data is associated with one </w:t>
      </w:r>
      <w:proofErr w:type="spellStart"/>
      <w:r>
        <w:t>uniqu</w:t>
      </w:r>
      <w:r w:rsidR="00261F00">
        <w:t>eid</w:t>
      </w:r>
      <w:proofErr w:type="spellEnd"/>
      <w:r>
        <w:t xml:space="preserve"> (census tract/city code/ </w:t>
      </w:r>
      <w:proofErr w:type="spellStart"/>
      <w:r>
        <w:t>etc</w:t>
      </w:r>
      <w:proofErr w:type="spellEnd"/>
      <w:r>
        <w:t>).</w:t>
      </w:r>
    </w:p>
    <w:p w14:paraId="08BE7487" w14:textId="77777777" w:rsidR="00A161C2" w:rsidRDefault="00A161C2" w:rsidP="00A161C2">
      <w:pPr>
        <w:pStyle w:val="ListParagraph"/>
        <w:numPr>
          <w:ilvl w:val="1"/>
          <w:numId w:val="5"/>
        </w:numPr>
      </w:pPr>
      <w:r>
        <w:t xml:space="preserve">Data Definitions: this has information describing what different out comes are. Examples include the question asked on the survey, shortened question text, and others. Identified by </w:t>
      </w:r>
      <w:proofErr w:type="spellStart"/>
      <w:r>
        <w:t>categoryid</w:t>
      </w:r>
      <w:proofErr w:type="spellEnd"/>
      <w:r>
        <w:t xml:space="preserve">.  </w:t>
      </w:r>
    </w:p>
    <w:p w14:paraId="0D89161E" w14:textId="77777777" w:rsidR="00261F00" w:rsidRDefault="00261F00" w:rsidP="00261F00">
      <w:pPr>
        <w:pStyle w:val="ListParagraph"/>
        <w:numPr>
          <w:ilvl w:val="1"/>
          <w:numId w:val="5"/>
        </w:numPr>
      </w:pPr>
      <w:r>
        <w:t xml:space="preserve">Data Columns: this stores the meat of the data in which most analysis can be done. We can join the other two tables by </w:t>
      </w:r>
      <w:proofErr w:type="spellStart"/>
      <w:r>
        <w:t>uniqueid</w:t>
      </w:r>
      <w:proofErr w:type="spellEnd"/>
      <w:r>
        <w:t>/</w:t>
      </w:r>
      <w:proofErr w:type="spellStart"/>
      <w:r>
        <w:t>cateogryid</w:t>
      </w:r>
      <w:proofErr w:type="spellEnd"/>
      <w:r>
        <w:t xml:space="preserve"> whenever needed.</w:t>
      </w:r>
    </w:p>
    <w:p w14:paraId="5F2243C7" w14:textId="77777777" w:rsidR="00261F00" w:rsidRDefault="00261F00" w:rsidP="00261F00">
      <w:pPr>
        <w:pStyle w:val="ListParagraph"/>
        <w:numPr>
          <w:ilvl w:val="0"/>
          <w:numId w:val="5"/>
        </w:numPr>
      </w:pPr>
      <w:r>
        <w:t xml:space="preserve">Finally, I saved three different CSVs with those three </w:t>
      </w:r>
      <w:proofErr w:type="spellStart"/>
      <w:r>
        <w:t>dataframes</w:t>
      </w:r>
      <w:proofErr w:type="spellEnd"/>
      <w:r>
        <w:t>. This enables the file sizes to be smaller, upload into a future notebook quicker, and keeps over all data file sizes smaller than storing the original document in one csv.</w:t>
      </w:r>
    </w:p>
    <w:p w14:paraId="408F230D" w14:textId="77777777" w:rsidR="00261F00" w:rsidRDefault="00261F00" w:rsidP="00261F00">
      <w:pPr>
        <w:ind w:left="360"/>
      </w:pPr>
    </w:p>
    <w:p w14:paraId="4E4089EE" w14:textId="77777777" w:rsidR="00261F00" w:rsidRPr="00A161C2" w:rsidRDefault="00261F00" w:rsidP="00261F00">
      <w:pPr>
        <w:pStyle w:val="Heading2"/>
      </w:pPr>
      <w:bookmarkStart w:id="0" w:name="_GoBack"/>
      <w:r>
        <w:t>Step two: Explore and clean data</w:t>
      </w:r>
      <w:bookmarkEnd w:id="0"/>
      <w:r>
        <w:t xml:space="preserve"> </w:t>
      </w:r>
    </w:p>
    <w:p w14:paraId="1CF851FE" w14:textId="77777777" w:rsidR="00A161C2" w:rsidRDefault="00A161C2" w:rsidP="001D6E4D">
      <w:pPr>
        <w:rPr>
          <w:b/>
          <w:bCs/>
        </w:rPr>
      </w:pPr>
    </w:p>
    <w:p w14:paraId="7D6E51A4" w14:textId="77777777" w:rsidR="00A161C2" w:rsidRPr="00A161C2" w:rsidRDefault="00A161C2" w:rsidP="001D6E4D">
      <w:pPr>
        <w:rPr>
          <w:b/>
          <w:bCs/>
        </w:rPr>
      </w:pPr>
      <w:r>
        <w:rPr>
          <w:b/>
          <w:bCs/>
        </w:rPr>
        <w:lastRenderedPageBreak/>
        <w:tab/>
      </w:r>
    </w:p>
    <w:sectPr w:rsidR="00A161C2" w:rsidRPr="00A161C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3AF22" w14:textId="77777777" w:rsidR="00053FBB" w:rsidRDefault="00053FBB">
      <w:r>
        <w:separator/>
      </w:r>
    </w:p>
    <w:p w14:paraId="4842929A" w14:textId="77777777" w:rsidR="00053FBB" w:rsidRDefault="00053FBB"/>
  </w:endnote>
  <w:endnote w:type="continuationSeparator" w:id="0">
    <w:p w14:paraId="1E2F57C7" w14:textId="77777777" w:rsidR="00053FBB" w:rsidRDefault="00053FBB">
      <w:r>
        <w:continuationSeparator/>
      </w:r>
    </w:p>
    <w:p w14:paraId="194731DB" w14:textId="77777777" w:rsidR="00053FBB" w:rsidRDefault="00053F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20D93" w14:textId="77777777" w:rsidR="00C334A0" w:rsidRDefault="00053FB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F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EF6CB" w14:textId="77777777" w:rsidR="00053FBB" w:rsidRDefault="00053FBB">
      <w:r>
        <w:separator/>
      </w:r>
    </w:p>
    <w:p w14:paraId="21BE9C2B" w14:textId="77777777" w:rsidR="00053FBB" w:rsidRDefault="00053FBB"/>
  </w:footnote>
  <w:footnote w:type="continuationSeparator" w:id="0">
    <w:p w14:paraId="68F7C878" w14:textId="77777777" w:rsidR="00053FBB" w:rsidRDefault="00053FBB">
      <w:r>
        <w:continuationSeparator/>
      </w:r>
    </w:p>
    <w:p w14:paraId="04D29976" w14:textId="77777777" w:rsidR="00053FBB" w:rsidRDefault="00053FB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B469A"/>
    <w:multiLevelType w:val="hybridMultilevel"/>
    <w:tmpl w:val="AEC8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D1"/>
    <w:rsid w:val="00053FBB"/>
    <w:rsid w:val="001D6E4D"/>
    <w:rsid w:val="00261F00"/>
    <w:rsid w:val="00A161C2"/>
    <w:rsid w:val="00A97CD1"/>
    <w:rsid w:val="00C334A0"/>
    <w:rsid w:val="00FC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A7E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1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8F"/>
    <w:rsid w:val="004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766197FCB7D2478272E5396C84B0ED">
    <w:name w:val="39766197FCB7D2478272E5396C84B0E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14BA720DB9865D47BAD5B99383880BB4">
    <w:name w:val="14BA720DB9865D47BAD5B99383880B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17</TotalTime>
  <Pages>2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Wolff</dc:creator>
  <cp:keywords/>
  <dc:description/>
  <cp:lastModifiedBy>Richard Wolff</cp:lastModifiedBy>
  <cp:revision>1</cp:revision>
  <dcterms:created xsi:type="dcterms:W3CDTF">2018-01-20T16:27:00Z</dcterms:created>
  <dcterms:modified xsi:type="dcterms:W3CDTF">2018-01-20T18:29:00Z</dcterms:modified>
</cp:coreProperties>
</file>